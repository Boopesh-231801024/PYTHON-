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cs="Times New Roman" w:hAnsi="Century Schoolbook"/>
          <w:b/>
          <w:bCs/>
          <w:color w:val="auto"/>
          <w:sz w:val="36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2"/>
        </w:rPr>
        <w:t>08 – Tuple/Set</w:t>
      </w:r>
    </w:p>
    <w:p>
      <w:pPr>
        <w:rPr>
          <w:rFonts w:ascii="Century Schoolbook" w:cs="Times New Roman" w:hAnsi="Century Schoolbook"/>
          <w:b/>
          <w:bCs/>
          <w:szCs w:val="24"/>
          <w:u w:val="single"/>
        </w:rPr>
      </w:pPr>
      <w:r>
        <w:rPr>
          <w:rStyle w:val="15"/>
          <w:rFonts w:ascii="Century Schoolbook" w:cs="Times New Roman" w:hAnsi="Century Schoolbook"/>
          <w:b/>
          <w:bCs/>
          <w:sz w:val="32"/>
          <w:szCs w:val="32"/>
        </w:rPr>
        <w:br w:type="page"/>
      </w:r>
      <w:r>
        <w:rPr>
          <w:rFonts w:ascii="Century Schoolbook" w:cs="Times New Roman" w:hAnsi="Century Schoolbook"/>
          <w:b/>
        </w:rPr>
        <w:t xml:space="preserve"> Ex. No. </w:t>
        <w:tab/>
        <w:t xml:space="preserve">: </w:t>
        <w:tab/>
        <w:t xml:space="preserve">8.1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29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29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Binary String</w:t>
      </w:r>
    </w:p>
    <w:p>
      <w:pPr>
        <w:pStyle w:val="16"/>
        <w:spacing w:before="0" w:beforeAutospacing="0" w:after="120" w:afterAutospacing="0"/>
        <w:jc w:val="both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cs="Segoe UI" w:hAnsi="Century Schoolbook"/>
          <w:sz w:val="23"/>
          <w:szCs w:val="23"/>
        </w:rPr>
        <w:t>set</w:t>
      </w:r>
      <w:r>
        <w:rPr>
          <w:rFonts w:ascii="Century Schoolbook" w:cs="Segoe UI" w:hAnsi="Century Schoolbook"/>
          <w:color w:val="001A1E"/>
          <w:sz w:val="23"/>
          <w:szCs w:val="23"/>
        </w:rPr>
        <w:t>.</w:t>
      </w:r>
    </w:p>
    <w:p>
      <w:pPr>
        <w:spacing w:after="120" w:line="240" w:lineRule="auto"/>
        <w:ind w:firstLine="360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</w:rPr>
        <w:t>Examples:</w:t>
      </w:r>
    </w:p>
    <w:p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  <w:br/>
        <w:t>Explanation: </w:t>
        <w:br/>
        <w:t>Pairs with sum K( = 13) are  {(5, 8), (6, 7), (6, 7)}. </w:t>
        <w:br/>
        <w:t>Therefore, distinct pairs with sum K( = 13) are { (5, 8), (6, 7) }. </w:t>
        <w:br/>
        <w:t>Therefore, the required output is 2.</w:t>
      </w:r>
    </w:p>
    <w:p>
      <w:pPr>
        <w:ind w:left="360"/>
        <w:rPr>
          <w:rFonts w:ascii="Century Schoolbook" w:hAnsi="Century Schoolbook"/>
          <w:szCs w:val="24"/>
        </w:rPr>
      </w:pPr>
    </w:p>
    <w:p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jc w:val="left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"/>
        <w:gridCol w:w="79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>
      <w:pPr>
        <w:ind w:left="360"/>
        <w:rPr>
          <w:rFonts w:ascii="Century Schoolbook" w:hAnsi="Century Schoolbook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is_binary_string(input_str):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set(input_str) &lt;= {'0', '1'}</w:t>
      </w:r>
    </w:p>
    <w:p>
      <w:pPr>
        <w:ind w:left="360"/>
        <w:rPr>
          <w:rFonts w:ascii="Century Schoolbook" w:hAnsi="Century Schoolbook"/>
          <w:sz w:val="23"/>
          <w:szCs w:val="23"/>
        </w:rPr>
      </w:pP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 Test the function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input_str1 = input()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if is_binary_string(input_str1):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print("Yes")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else: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print("No")</w:t>
      </w:r>
    </w:p>
    <w:p>
      <w:pPr>
        <w:ind w:left="360"/>
        <w:rPr>
          <w:rFonts w:ascii="Century Schoolbook" w:hAnsi="Century Schoolbook"/>
          <w:sz w:val="23"/>
          <w:szCs w:val="23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3543794" cy="1819529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3794" cy="18195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24"/>
          <w:szCs w:val="24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8.2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30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20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6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6"/>
          <w:szCs w:val="32"/>
          <w:u w:val="single"/>
        </w:rPr>
        <w:t>Check Pair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Example 1: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Input: text = "hello world", brokenLetters = "ad"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Output: 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1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8"/>
        <w:gridCol w:w="86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ak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def count_words_typed(text, brokenLetters):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count = 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for word in text.split():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    if all(letter not in brokenLetters for letter in word):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        count += 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return count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# Test the function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text = input().lower()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brokenLetters = input()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print(count_words_typed(text, brokenLetters))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06324" cy="240063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324" cy="24006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8.3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1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31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DNA Sequence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spacing w:after="120" w:line="240" w:lineRule="auto"/>
        <w:ind w:firstLine="720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it is useful to identify repeated sequences within the DNA.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cs="Courier New" w:hAnsi="Century Schoolbook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Style w:val="19"/>
          <w:rFonts w:ascii="Century Schoolbook" w:cs="Segoe UI" w:hAnsi="Century Schoolbook"/>
          <w:color w:val="001A1E"/>
          <w:sz w:val="23"/>
          <w:szCs w:val="23"/>
        </w:rPr>
        <w:t>Example 1: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 = [1,3,4,2,2]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>
      <w:pPr>
        <w:pStyle w:val="16"/>
        <w:spacing w:before="0" w:beforeAutospacing="0" w:after="120" w:afterAutospacing="0"/>
        <w:rPr>
          <w:rStyle w:val="19"/>
          <w:rFonts w:ascii="Century Schoolbook" w:cs="Segoe UI" w:hAnsi="Century Schoolbook"/>
          <w:color w:val="001A1E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Style w:val="19"/>
          <w:rFonts w:ascii="Century Schoolbook" w:cs="Segoe UI" w:hAnsi="Century Schoolbook"/>
          <w:color w:val="001A1E"/>
          <w:sz w:val="23"/>
          <w:szCs w:val="23"/>
        </w:rPr>
        <w:t>Example 2: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 = [3,1,3,4,2]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>
      <w:pPr>
        <w:ind w:left="360"/>
        <w:rPr>
          <w:rFonts w:ascii="Century Schoolbook" w:hAnsi="Century Schoolbook"/>
        </w:rPr>
      </w:pPr>
    </w:p>
    <w:p>
      <w:pPr>
        <w:pStyle w:val="17"/>
        <w:spacing w:before="0" w:beforeAutospacing="0" w:after="120" w:afterAutospacing="0"/>
        <w:rPr>
          <w:rFonts w:ascii="Century Schoolbook" w:cs="Segoe UI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Segoe UI" w:hAnsi="Century Schoolbook"/>
          <w:b/>
          <w:bCs/>
          <w:color w:val="001A1E"/>
          <w:sz w:val="23"/>
          <w:szCs w:val="23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111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/>
              <w:ind w:left="360"/>
              <w:rPr>
                <w:rFonts w:ascii="Century Schoolbook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1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1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s = input()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substrings = {}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repeated_substrings = []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for i in range(len(s) - 9):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substring = s[i:i+10]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substrings[substring] = substrings.get(substring, 0) + 1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substrings[substring] == 2: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repeated_substrings.append(substring)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print(*repeated_substrings,sep="\n")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OUTPUT: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drawing>
          <wp:inline distT="0" distB="0" distL="0" distR="0">
            <wp:extent cx="5858693" cy="1552792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8693" cy="155279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</w:t>
      </w:r>
    </w:p>
    <w:p>
      <w:pPr>
        <w:pStyle w:val="20"/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Cs/>
          <w:szCs w:val="32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sz w:val="24"/>
          <w:szCs w:val="24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8.4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32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Remove repeated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Write a program to eliminate the common elements in the given 2 arrays and print only the non-repeatingelements and the total number of such non-repeating elements.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Input Format: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The next two lines contain the space-separated integer arrays to be compared.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cs="Times New Roman" w:hAnsi="Century Schoolbook"/>
          <w:bCs/>
          <w:szCs w:val="32"/>
        </w:rPr>
      </w:pPr>
    </w:p>
    <w:p>
      <w:pPr>
        <w:rPr>
          <w:rFonts w:ascii="Century Schoolbook" w:cs="Times New Roman" w:hAnsi="Century Schoolbook"/>
          <w:bCs/>
          <w:szCs w:val="32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Example 1: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Input: text = "hello world", brokenLetters = "ad"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Output: 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1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Explanation: We cannot type "world" because the 'd' key is broken.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sz w:val="24"/>
          <w:szCs w:val="24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hello world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ad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1</w:t>
            </w:r>
          </w:p>
        </w:tc>
      </w:tr>
    </w:tbl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s = input()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substrings = {}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repeated_substrings = []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for i in range(len(s) - 9):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substring = s[i:i+10]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substrings[substring] = substrings.get(substring, 0) + 1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if substrings[substring] == 2: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    repeated_substrings.append(substring)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print(*repeated_substrings,sep="\n")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  <w:lang w:bidi="ar-SA"/>
        </w:rPr>
        <w:drawing>
          <wp:inline distT="0" distB="0" distL="0" distR="0">
            <wp:extent cx="3505688" cy="2210108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5688" cy="22101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8.5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33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There is a malfunctioning keyboard where some letter keys do not work. All other keys on the keyboard work properly.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eastAsia="Times New Roman" w:cs="Times New Roman" w:hAnsi="Century Schoolbook"/>
          <w:sz w:val="24"/>
          <w:szCs w:val="24"/>
          <w:lang w:bidi="ar-SA"/>
        </w:rPr>
        <w:drawing>
          <wp:inline distT="0" distB="0" distL="0" distR="0">
            <wp:extent cx="5902325" cy="1967278"/>
            <wp:effectExtent l="0" t="0" r="0" b="0"/>
            <wp:docPr id="23" name="图片 23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2325" cy="1967278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 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Example 1: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Input: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words = ["Hello","Alaska","Dad","Peace"]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Output: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["Alaska","Dad"]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Example 2: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Input: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words = ["omk"]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Output: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[]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Example 3: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Input: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words = ["adsdf","sfd"]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Output: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["adsdf","sfd"]</w:t>
      </w:r>
      <w:r>
        <w:rPr>
          <w:rFonts w:ascii="Century Schoolbook" w:eastAsia="Times New Roman" w:cs="Times New Roman" w:hAnsi="Century Schoolbook"/>
          <w:sz w:val="23"/>
          <w:szCs w:val="23"/>
        </w:rPr>
        <w:br/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Hello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Alaska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Dad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Peace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Alaska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Dad</w:t>
            </w: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count_words_typed(text, brokenLetters):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count = 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word in text.split():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all(letter not in brokenLetters for letter in word):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count += 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count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 Test the function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text = input().lower()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brokenLetters = input()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print(count_words_typed(text, brokenLetters))  # Output: 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15851" cy="2391109"/>
            <wp:effectExtent l="0" t="0" r="0" b="0"/>
            <wp:docPr id="26" name="图片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图片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5851" cy="23911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8.6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9" name="直线 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0" o:spid="_x0000_s30" from="0.0pt,4.45pt" to="474.0pt,5.2pt" filled="f" stroked="t" strokeweight="0.5pt" style="position:absolute;&#10;flip:y;&#10;z-index:34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Given an array of strings </w:t>
      </w:r>
      <w:r>
        <w:rPr>
          <w:rFonts w:ascii="Century Schoolbook" w:eastAsia="Times New Roman" w:cs="Times New Roman" w:hAnsi="Century Schoolbook"/>
          <w:sz w:val="20"/>
          <w:szCs w:val="20"/>
        </w:rPr>
        <w:t>words</w:t>
      </w:r>
      <w:r>
        <w:rPr>
          <w:rFonts w:ascii="Century Schoolbook" w:eastAsia="Times New Roman" w:cs="Times New Roman" w:hAnsi="Century Schoolbook"/>
          <w:sz w:val="23"/>
          <w:szCs w:val="23"/>
        </w:rPr>
        <w:t>, return </w:t>
      </w:r>
      <w:r>
        <w:rPr>
          <w:rFonts w:ascii="Century Schoolbook" w:eastAsia="Times New Roman" w:cs="Times New Roman" w:hAnsi="Century Schoolbook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cs="Times New Roman" w:hAnsi="Century Schoolbook"/>
          <w:sz w:val="23"/>
          <w:szCs w:val="23"/>
        </w:rPr>
        <w:t>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In the </w:t>
      </w: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American keyboard</w:t>
      </w:r>
      <w:r>
        <w:rPr>
          <w:rFonts w:ascii="Century Schoolbook" w:eastAsia="Times New Roman" w:cs="Times New Roman" w:hAnsi="Century Schoolbook"/>
          <w:sz w:val="23"/>
          <w:szCs w:val="23"/>
        </w:rPr>
        <w:t>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 first row consists of the characters </w:t>
      </w:r>
      <w:r>
        <w:rPr>
          <w:rFonts w:ascii="Century Schoolbook" w:eastAsia="Times New Roman" w:cs="Times New Roman" w:hAnsi="Century Schoolbook"/>
          <w:sz w:val="20"/>
          <w:szCs w:val="20"/>
        </w:rPr>
        <w:t>"qwertyuiop"</w:t>
      </w:r>
      <w:r>
        <w:rPr>
          <w:rFonts w:ascii="Century Schoolbook" w:eastAsia="Times New Roman" w:cs="Times New Roman" w:hAnsi="Century Schoolbook"/>
          <w:sz w:val="23"/>
          <w:szCs w:val="23"/>
        </w:rPr>
        <w:t>,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 second row consists of the characters </w:t>
      </w:r>
      <w:r>
        <w:rPr>
          <w:rFonts w:ascii="Century Schoolbook" w:eastAsia="Times New Roman" w:cs="Times New Roman" w:hAnsi="Century Schoolbook"/>
          <w:sz w:val="20"/>
          <w:szCs w:val="20"/>
        </w:rPr>
        <w:t>"asdfghjkl"</w:t>
      </w:r>
      <w:r>
        <w:rPr>
          <w:rFonts w:ascii="Century Schoolbook" w:eastAsia="Times New Roman" w:cs="Times New Roman" w:hAnsi="Century Schoolbook"/>
          <w:sz w:val="23"/>
          <w:szCs w:val="23"/>
        </w:rPr>
        <w:t>, and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 third row consists of the characters </w:t>
      </w:r>
      <w:r>
        <w:rPr>
          <w:rFonts w:ascii="Century Schoolbook" w:eastAsia="Times New Roman" w:cs="Times New Roman" w:hAnsi="Century Schoolbook"/>
          <w:sz w:val="20"/>
          <w:szCs w:val="20"/>
        </w:rPr>
        <w:t>"zxcvbnm"</w:t>
      </w:r>
      <w:r>
        <w:rPr>
          <w:rFonts w:ascii="Century Schoolbook" w:eastAsia="Times New Roman" w:cs="Times New Roman" w:hAnsi="Century Schoolbook"/>
          <w:sz w:val="23"/>
          <w:szCs w:val="23"/>
        </w:rPr>
        <w:t>.</w:t>
      </w:r>
    </w:p>
    <w:p>
      <w:pPr>
        <w:spacing w:before="100" w:beforeAutospacing="1" w:after="100" w:afterAutospacing="1" w:line="240" w:lineRule="auto"/>
        <w:ind w:left="720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rows = ['qwertyuiop', 'asdfghjkl', 'zxcvbnm']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words = []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num_words = int(input())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_ in range(num_words):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words.append(input())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found_words = False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word in words: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lowercase_word = word.lower()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row in rows: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lowercase_word[0] in row: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row_set = set(row)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break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all(char in row_set for char in lowercase_word):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print(word)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found_words = True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if not found_words: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print("No words")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3334215" cy="3305635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4215" cy="33056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1C3188D"/>
    <w:multiLevelType w:val="multilevel"/>
    <w:tmpl w:val="033082E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customStyle="1" w:styleId="17">
    <w:name w:val="for-example-para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18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</w:rPr>
  </w:style>
  <w:style w:type="character" w:styleId="19">
    <w:name w:val="Strong"/>
    <w:basedOn w:val="10"/>
    <w:rPr>
      <w:b/>
      <w:bCs/>
    </w:rPr>
  </w:style>
  <w:style w:type="paragraph" w:customStyle="1" w:styleId="20">
    <w:name w:val="List Paragraph"/>
    <w:basedOn w:val="0"/>
    <w:pPr>
      <w:spacing w:after="0" w:line="276" w:lineRule="auto"/>
      <w:ind w:left="720"/>
      <w:contextualSpacing/>
    </w:pPr>
    <w:rPr>
      <w:rFonts w:ascii="Arial" w:eastAsia="Arial" w:cs="Arial" w:hAnsi="Arial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image" Target="media/27.png"/><Relationship Id="rId8" Type="http://schemas.openxmlformats.org/officeDocument/2006/relationships/image" Target="media/32.png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15</Pages>
  <Words>823</Words>
  <Characters>4455</Characters>
  <Lines>271</Lines>
  <Paragraphs>183</Paragraphs>
  <CharactersWithSpaces>5364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2024-06-12T11:19:00Z</dcterms:created>
  <dcterms:modified xsi:type="dcterms:W3CDTF">2024-06-14T23:19:07Z</dcterms:modified>
</cp:coreProperties>
</file>