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10 - Searching &amp; Sorting</w:t>
      </w:r>
    </w:p>
    <w:p>
      <w:pPr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10.1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231801024</w:t>
        <w:tab/>
        <w:tab/>
        <w:tab/>
        <w:tab/>
        <w:tab/>
        <w:t xml:space="preserve">Name: </w:t>
      </w:r>
      <w:bookmarkStart w:id="0" w:name="_GoBack"/>
      <w:bookmarkEnd w:id="0"/>
      <w:r>
        <w:rPr>
          <w:rFonts w:ascii="Century Schoolbook" w:cs="Times New Roman" w:hAnsi="Century Schoolbook"/>
          <w:b/>
        </w:rPr>
        <w:t>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2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4.45pt" to="474.0pt,5.2pt" filled="f" stroked="t" strokeweight="0.5pt" style="position:absolute;&#10;flip:y;&#10;z-index:24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"/>
        <w:gridCol w:w="944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6 5 4 3 8</w:t>
            </w:r>
          </w:p>
          <w:p>
            <w:pPr>
              <w:spacing w:after="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PROGRAM: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>def bubble_sort(arr):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n = len(arr)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for i in range(n):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for j in range(0, n-i-1):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    if arr[j] &gt; arr[j+1]: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        arr[j], arr[j+1] = arr[j+1], arr[j]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>num_elements = int(input())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>array = list(map(int, input().split()))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>bubble_sort(array)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>for element in array: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print(element, end=" ")</w:t>
      </w:r>
    </w:p>
    <w:p>
      <w:pPr>
        <w:rPr>
          <w:rFonts w:ascii="Century Schoolbook" w:cs="Times New Roman" w:hAnsi="Century Schoolbook"/>
          <w:bCs/>
        </w:rPr>
      </w:pPr>
    </w:p>
    <w:p>
      <w:pPr>
        <w:rPr>
          <w:rFonts w:ascii="Century Schoolbook" w:cs="Times New Roman" w:hAnsi="Century Schoolbook"/>
          <w:bCs/>
        </w:rPr>
      </w:pPr>
    </w:p>
    <w:p>
      <w:pPr>
        <w:rPr>
          <w:rFonts w:ascii="Century Schoolbook" w:cs="Times New Roman" w:hAnsi="Century Schoolbook"/>
          <w:bCs/>
        </w:rPr>
      </w:pPr>
    </w:p>
    <w:p>
      <w:pPr>
        <w:rPr>
          <w:rFonts w:ascii="Century Schoolbook" w:cs="Times New Roman" w:hAnsi="Century Schoolbook"/>
          <w:bCs/>
        </w:rPr>
      </w:pPr>
    </w:p>
    <w:p>
      <w:pPr>
        <w:rPr>
          <w:rFonts w:ascii="Century Schoolbook" w:cs="Times New Roman" w:hAnsi="Century Schoolbook"/>
          <w:bCs/>
        </w:rPr>
      </w:pPr>
    </w:p>
    <w:p>
      <w:pPr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OUTPUT:</w:t>
      </w: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  <w:lang w:bidi="ar-SA"/>
        </w:rPr>
        <w:drawing>
          <wp:inline distT="0" distB="0" distL="0" distR="0">
            <wp:extent cx="5943600" cy="2190750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1907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10.2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25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6" name="直线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7" o:spid="_x0000_s7" from="0.0pt,4.45pt" to="474.0pt,5.2pt" filled="f" stroked="t" strokeweight="0.5pt" style="position:absolute;&#10;flip:y;&#10;z-index:25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Given anlistof integers, sort the array in ascending order using the </w:t>
      </w:r>
      <w:r>
        <w:rPr>
          <w:rFonts w:ascii="Century Schoolbook" w:eastAsia="Times New Roman" w:cs="Segoe UI" w:hAnsi="Century Schoolbook"/>
          <w:i/>
          <w:iCs/>
          <w:sz w:val="23"/>
          <w:szCs w:val="23"/>
          <w:lang w:bidi="ar-SA"/>
        </w:rPr>
        <w:t>Bubble Sort</w:t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algorithm above. Once sorted, print the following three lines: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1.      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is sorted in numSwaps swaps., where numSwaps is the number of swaps that took place.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2.      First Element: firstElement, the  </w:t>
      </w:r>
      <w:r>
        <w:rPr>
          <w:rFonts w:ascii="Century Schoolbook" w:eastAsia="Times New Roman" w:cs="Segoe UI" w:hAnsi="Century Schoolbook"/>
          <w:i/>
          <w:iCs/>
          <w:sz w:val="23"/>
          <w:szCs w:val="23"/>
          <w:lang w:bidi="ar-SA"/>
        </w:rPr>
        <w:t>first</w:t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element in the sorted 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.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3.      Last Element: lastElement, the </w:t>
      </w:r>
      <w:r>
        <w:rPr>
          <w:rFonts w:ascii="Century Schoolbook" w:eastAsia="Times New Roman" w:cs="Segoe UI" w:hAnsi="Century Schoolbook"/>
          <w:i/>
          <w:iCs/>
          <w:sz w:val="23"/>
          <w:szCs w:val="23"/>
          <w:lang w:bidi="ar-SA"/>
        </w:rPr>
        <w:t>last</w:t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element in the sorted 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.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For example, given a worst-case but small array to sort: a=[6,4,1]. It took  3 swaps to sort the array. Output would be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cs="Courier New" w:hAnsi="Century Schoolbook"/>
          <w:sz w:val="20"/>
          <w:szCs w:val="20"/>
          <w:lang w:bidi="ar-SA"/>
        </w:rPr>
      </w:pPr>
      <w:r>
        <w:rPr>
          <w:rFonts w:ascii="Century Schoolbook" w:eastAsia="Times New Roman" w:cs="Courier New" w:hAnsi="Century Schoolbook"/>
          <w:sz w:val="20"/>
          <w:szCs w:val="20"/>
          <w:lang w:bidi="ar-SA"/>
        </w:rPr>
        <w:t xml:space="preserve">Array is sorted in 3 swaps.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cs="Courier New" w:hAnsi="Century Schoolbook"/>
          <w:sz w:val="20"/>
          <w:szCs w:val="20"/>
          <w:lang w:bidi="ar-SA"/>
        </w:rPr>
      </w:pPr>
      <w:r>
        <w:rPr>
          <w:rFonts w:ascii="Century Schoolbook" w:eastAsia="Times New Roman" w:cs="Courier New" w:hAnsi="Century Schoolbook"/>
          <w:sz w:val="20"/>
          <w:szCs w:val="20"/>
          <w:lang w:bidi="ar-SA"/>
        </w:rPr>
        <w:t xml:space="preserve">First Element: 1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cs="Courier New" w:hAnsi="Century Schoolbook"/>
          <w:sz w:val="20"/>
          <w:szCs w:val="20"/>
          <w:lang w:bidi="ar-SA"/>
        </w:rPr>
      </w:pPr>
      <w:r>
        <w:rPr>
          <w:rFonts w:ascii="Century Schoolbook" w:eastAsia="Times New Roman" w:cs="Courier New" w:hAnsi="Century Schoolbook"/>
          <w:sz w:val="20"/>
          <w:szCs w:val="20"/>
          <w:lang w:bidi="ar-SA"/>
        </w:rPr>
        <w:t>Last Element: 6   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eastAsia="Times New Roman" w:cs="Segoe UI" w:hAnsi="Century Schoolbook"/>
          <w:b/>
          <w:bCs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sz w:val="23"/>
          <w:szCs w:val="23"/>
          <w:lang w:bidi="ar-SA"/>
        </w:rPr>
        <w:t>Input Format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The first line contains an integer,n , the size of the </w:t>
      </w:r>
      <w:r>
        <w:rPr>
          <w:rFonts w:ascii="Century Schoolbook" w:eastAsia="Times New Roman" w:cs="Segoe UI" w:hAnsi="Century Schoolbook"/>
          <w:color w:val="0F6CBF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color w:val="0F6CBF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color w:val="0F6CBF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color w:val="0F6CBF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a .</w:t>
        <w:br/>
        <w:t>The second line contains  n,  space-separated integers a[i].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Constraints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·         2&lt;=n&lt;=600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·         1&lt;=a[i]&lt;=2x10</w:t>
      </w:r>
      <w:r>
        <w:rPr>
          <w:rFonts w:ascii="Century Schoolbook" w:eastAsia="Times New Roman" w:cs="Segoe UI" w:hAnsi="Century Schoolbook"/>
          <w:color w:val="001A1E"/>
          <w:sz w:val="17"/>
          <w:szCs w:val="17"/>
          <w:vertAlign w:val="superscript"/>
          <w:lang w:bidi="ar-SA"/>
        </w:rPr>
        <w:t>6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.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sz w:val="23"/>
          <w:szCs w:val="23"/>
          <w:lang w:bidi="ar-SA"/>
        </w:rPr>
        <w:t>Output Format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You must print the following three lines of output: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1.      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is sorted in numSwaps swaps., where numSwaps is the number of swaps that took place.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2.      First Element: firstElement, the  </w:t>
      </w:r>
      <w:r>
        <w:rPr>
          <w:rFonts w:ascii="Century Schoolbook" w:eastAsia="Times New Roman" w:cs="Segoe UI" w:hAnsi="Century Schoolbook"/>
          <w:i/>
          <w:iCs/>
          <w:sz w:val="23"/>
          <w:szCs w:val="23"/>
          <w:lang w:bidi="ar-SA"/>
        </w:rPr>
        <w:t>first</w:t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element in the sorted 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.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3.      Last Element: lastElement, the </w:t>
      </w:r>
      <w:r>
        <w:rPr>
          <w:rFonts w:ascii="Century Schoolbook" w:eastAsia="Times New Roman" w:cs="Segoe UI" w:hAnsi="Century Schoolbook"/>
          <w:i/>
          <w:iCs/>
          <w:sz w:val="23"/>
          <w:szCs w:val="23"/>
          <w:lang w:bidi="ar-SA"/>
        </w:rPr>
        <w:t>last</w:t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element in the sorted 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.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sz w:val="23"/>
          <w:szCs w:val="23"/>
          <w:lang w:bidi="ar-SA"/>
        </w:rPr>
        <w:t>Sample Input 0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3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1 2 3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sz w:val="23"/>
          <w:szCs w:val="23"/>
          <w:lang w:bidi="ar-SA"/>
        </w:rPr>
        <w:t>Sample Output 0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is sorted in 0 swaps.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First Element: 1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Last Element: 3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"/>
        <w:gridCol w:w="2340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3 2 1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List is sorted in 3 swaps.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First Element: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Last Element: 3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1 9 2 8 4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List is sorted in 4 swaps.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First Element: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Last Element: 9</w:t>
            </w:r>
          </w:p>
        </w:tc>
      </w:tr>
    </w:tbl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bubble_sort(arr):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n = len(arr)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swaps = 0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for i in range(n):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for j in range(n - 1):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if arr[j] &gt; arr[j + 1]: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arr[j], arr[j + 1] = arr[j + 1], arr[j]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swaps += 1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return swaps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 = int(input())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arr = list(map(int, input().split()))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num_swaps = bubble_sort(arr)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print("List is sorted in", num_swaps, "swaps.")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print("First Element:", arr[0])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print("Last Element:", arr[-1])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bidi="ar-SA"/>
        </w:rPr>
        <w:drawing>
          <wp:inline distT="0" distB="0" distL="0" distR="0">
            <wp:extent cx="5943600" cy="2268889"/>
            <wp:effectExtent l="0" t="0" r="0" b="0"/>
            <wp:docPr id="8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26888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br w:type="page"/>
      </w: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10.3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2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1" name="直线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2" o:spid="_x0000_s12" from="0.0pt,4.45pt" to="474.0pt,5.2pt" filled="f" stroked="t" strokeweight="0.5pt" style="position:absolute;&#10;flip:y;&#10;z-index:26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Given an 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list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fldChar w:fldCharType="end"/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An element a[i] is a peak element if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A[i-1] &lt;= A[i] &gt;=a[i+1] for middle elements. [0&lt;i&lt;n-1]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A[i-1] &lt;= A[i] for last element [i=n-1]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A[i]&gt;=A[i+1] for first element [i=0]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Input Format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The first line contains a single integer n , the length of A .</w:t>
        <w:br/>
        <w:t>The second line contains n space-separated integers,A[i].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Output Format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peak numbers separated by space.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Sample Input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5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8 9 10 2 6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Sample Output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cs="Courier New" w:hAnsi="Century Schoolbook"/>
          <w:color w:val="1D2125"/>
          <w:sz w:val="20"/>
          <w:szCs w:val="20"/>
          <w:lang w:bidi="ar-SA"/>
        </w:rPr>
      </w:pPr>
      <w:r>
        <w:rPr>
          <w:rFonts w:ascii="Century Schoolbook" w:eastAsia="Times New Roman" w:cs="Courier New" w:hAnsi="Century Schoolbook"/>
          <w:color w:val="1D2125"/>
          <w:sz w:val="20"/>
          <w:szCs w:val="20"/>
          <w:lang w:bidi="ar-SA"/>
        </w:rPr>
        <w:t>10 6</w:t>
      </w:r>
    </w:p>
    <w:p>
      <w:pPr>
        <w:spacing w:after="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br/>
      </w:r>
    </w:p>
    <w:p>
      <w:pPr>
        <w:spacing w:after="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PROGRAM: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def find_peaks(nums):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peaks = []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for i in range(len(nums)):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if i == 0: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    if nums[i] &gt;= nums[i+1]: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        peaks.append(nums[i])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elif i == len(nums) - 1: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    if nums[i] &gt;= nums[i-1]: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        peaks.append(nums[i])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else: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    if nums[i] &gt;= nums[i-1] and nums[i] &gt;= nums[i+1]: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        peaks.append(nums[i])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return peaks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n = int(input())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nums = list(map(int, input().split()))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peaks = find_peaks(nums)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print(' '.join(map(str, peaks)))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OUTPUT:</w:t>
      </w:r>
    </w:p>
    <w:p>
      <w:pP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drawing>
          <wp:inline distT="0" distB="0" distL="0" distR="0">
            <wp:extent cx="3905250" cy="203835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05250" cy="20383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br w:type="page"/>
      </w: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10.4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27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6" name="直线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7" o:spid="_x0000_s17" from="0.0pt,4.45pt" to="474.0pt,5.2pt" filled="f" stroked="t" strokeweight="0.5pt" style="position:absolute;&#10;flip:y;&#10;z-index:27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Binary Search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Write a Python program for binary search.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8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1 2 3 5 8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6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3 5 9 45 42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42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</w:tbl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binary_search(arr, x):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arr.sort()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left, right = 0,len(arr) - 1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while left &lt;= right: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mid=(left + right) // 2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arr[mid]== x: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return True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elif arr[mid] &lt; x: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left=mid + 1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else: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right=mid-1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return False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numbers = list(map(int, input().split(',')))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target=int(input())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result=binary_search(numbers, target)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print(result)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bidi="ar-SA"/>
        </w:rPr>
        <w:drawing>
          <wp:inline distT="0" distB="0" distL="0" distR="0">
            <wp:extent cx="3886200" cy="2505075"/>
            <wp:effectExtent l="0" t="0" r="0" b="0"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86200" cy="25050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sz w:val="23"/>
          <w:szCs w:val="23"/>
        </w:rPr>
      </w:pPr>
    </w:p>
    <w:p>
      <w:pP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10.5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2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21" name="直线 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2" o:spid="_x0000_s22" from="0.0pt,4.45pt" to="474.0pt,5.2pt" filled="f" stroked="t" strokeweight="0.5pt" style="position:absolute;&#10;flip:y;&#10;z-index:28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To find the frequency of numbers in a list and display in sorted order.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Constraints: 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1&lt;=n, arr[i]&lt;=100 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Input: 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1 68 79 4 90 68 1 4 5 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output: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1 2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4 2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5 1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68 2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79 1 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90 1</w:t>
      </w:r>
    </w:p>
    <w:p>
      <w:pPr>
        <w:spacing w:after="0" w:line="240" w:lineRule="auto"/>
        <w:rPr>
          <w:rFonts w:ascii="Century Schoolbook" w:eastAsia="Times New Roman" w:cs="Times New Roman" w:hAnsi="Century Schoolbook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br/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4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3 2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4 2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arr = list(map(int, input().split()))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frequency_dict = {}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for num in arr: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num in frequency_dict: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frequency_dict[num] += 1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else: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frequency_dict[num] = 1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sorted_frequency = sorted(frequency_dict.items())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for key, value in sorted_frequency: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print(key, value)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bidi="ar-SA"/>
        </w:rPr>
        <w:drawing>
          <wp:inline distT="0" distB="0" distL="0" distR="0">
            <wp:extent cx="3848100" cy="3486150"/>
            <wp:effectExtent l="0" t="0" r="0" b="0"/>
            <wp:docPr id="23" name="图片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图片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48100" cy="34861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png"/><Relationship Id="rId3" Type="http://schemas.openxmlformats.org/officeDocument/2006/relationships/image" Target="media/9.png"/><Relationship Id="rId4" Type="http://schemas.openxmlformats.org/officeDocument/2006/relationships/image" Target="media/14.png"/><Relationship Id="rId5" Type="http://schemas.openxmlformats.org/officeDocument/2006/relationships/image" Target="media/19.png"/><Relationship Id="rId6" Type="http://schemas.openxmlformats.org/officeDocument/2006/relationships/image" Target="media/24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15</Pages>
  <Words>750</Words>
  <Characters>3648</Characters>
  <Lines>305</Lines>
  <Paragraphs>192</Paragraphs>
  <CharactersWithSpaces>4678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vivo user</cp:lastModifiedBy>
  <cp:revision>2</cp:revision>
  <dcterms:created xsi:type="dcterms:W3CDTF">2024-06-12T11:21:00Z</dcterms:created>
  <dcterms:modified xsi:type="dcterms:W3CDTF">2024-06-14T23:21:12Z</dcterms:modified>
</cp:coreProperties>
</file>